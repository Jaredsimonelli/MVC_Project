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43" w:rsidRDefault="00A94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Simonelli</w:t>
      </w:r>
      <w:proofErr w:type="spellEnd"/>
    </w:p>
    <w:p w:rsidR="00A9466F" w:rsidRDefault="00A94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</w:t>
      </w:r>
      <w:bookmarkStart w:id="0" w:name="_GoBack"/>
      <w:bookmarkEnd w:id="0"/>
    </w:p>
    <w:p w:rsidR="00A9466F" w:rsidRDefault="00A9466F">
      <w:pPr>
        <w:rPr>
          <w:rFonts w:ascii="Times New Roman" w:hAnsi="Times New Roman" w:cs="Times New Roman"/>
          <w:sz w:val="24"/>
          <w:szCs w:val="24"/>
        </w:rPr>
      </w:pPr>
    </w:p>
    <w:p w:rsidR="00A9466F" w:rsidRPr="00A9466F" w:rsidRDefault="00A9466F" w:rsidP="00AC70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site is a continuation of my project, it contains a login/signup system which allows the user to either continue playing on their same character or create a new one.  Once logged in the user can create a character by typing in a name, color, and level, this data will be used later in the game.  From that page the user has two choices, either to play the game (which there is a button that takes you to the game) or view the characters you have and their back story.  The website has three pages (excluding login/signup).  Mongo was used to store login data as well as store character data such as the name and color.  </w:t>
      </w:r>
      <w:r w:rsidR="00E952F6">
        <w:rPr>
          <w:rFonts w:ascii="Times New Roman" w:hAnsi="Times New Roman" w:cs="Times New Roman"/>
          <w:sz w:val="24"/>
          <w:szCs w:val="24"/>
        </w:rPr>
        <w:t>Jade was used to make the views and was used to keep contact between the server, mongo, and the page.</w:t>
      </w:r>
      <w:r w:rsidR="00F246DB">
        <w:rPr>
          <w:rFonts w:ascii="Times New Roman" w:hAnsi="Times New Roman" w:cs="Times New Roman"/>
          <w:sz w:val="24"/>
          <w:szCs w:val="24"/>
        </w:rPr>
        <w:t xml:space="preserve">  I used the express framework for the project.  I used MVC to keep contact between the accounts, the </w:t>
      </w:r>
      <w:r w:rsidR="00275D04">
        <w:rPr>
          <w:rFonts w:ascii="Times New Roman" w:hAnsi="Times New Roman" w:cs="Times New Roman"/>
          <w:sz w:val="24"/>
          <w:szCs w:val="24"/>
        </w:rPr>
        <w:t>user’s</w:t>
      </w:r>
      <w:r w:rsidR="00F246DB">
        <w:rPr>
          <w:rFonts w:ascii="Times New Roman" w:hAnsi="Times New Roman" w:cs="Times New Roman"/>
          <w:sz w:val="24"/>
          <w:szCs w:val="24"/>
        </w:rPr>
        <w:t xml:space="preserve"> characters, and the server.  </w:t>
      </w:r>
      <w:r w:rsidR="00275D04">
        <w:rPr>
          <w:rFonts w:ascii="Times New Roman" w:hAnsi="Times New Roman" w:cs="Times New Roman"/>
          <w:sz w:val="24"/>
          <w:szCs w:val="24"/>
        </w:rPr>
        <w:t>This was key to get the info to the different views.</w:t>
      </w:r>
    </w:p>
    <w:sectPr w:rsidR="00A9466F" w:rsidRPr="00A9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A1"/>
    <w:rsid w:val="000F22BA"/>
    <w:rsid w:val="00275D04"/>
    <w:rsid w:val="007577A1"/>
    <w:rsid w:val="00A52001"/>
    <w:rsid w:val="00A9466F"/>
    <w:rsid w:val="00AC7014"/>
    <w:rsid w:val="00E952F6"/>
    <w:rsid w:val="00F2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FAE34-4CE2-4F56-96D8-D3A4016B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D6471C7E</Template>
  <TotalTime>10</TotalTime>
  <Pages>1</Pages>
  <Words>139</Words>
  <Characters>798</Characters>
  <Application>Microsoft Office Word</Application>
  <DocSecurity>0</DocSecurity>
  <Lines>6</Lines>
  <Paragraphs>1</Paragraphs>
  <ScaleCrop>false</ScaleCrop>
  <Company>Rochester Institute of Technology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SIMONELLI (RIT Student)</dc:creator>
  <cp:keywords/>
  <dc:description/>
  <cp:lastModifiedBy>JARED SIMONELLI (RIT Student)</cp:lastModifiedBy>
  <cp:revision>6</cp:revision>
  <dcterms:created xsi:type="dcterms:W3CDTF">2016-04-10T20:51:00Z</dcterms:created>
  <dcterms:modified xsi:type="dcterms:W3CDTF">2016-04-10T21:01:00Z</dcterms:modified>
</cp:coreProperties>
</file>